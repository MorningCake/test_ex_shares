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B2" w:rsidRPr="007638D4" w:rsidRDefault="008A74F2" w:rsidP="007638D4">
      <w:pPr>
        <w:pStyle w:val="1"/>
        <w:jc w:val="center"/>
      </w:pPr>
      <w:r>
        <w:t>Тестовое п</w:t>
      </w:r>
      <w:r w:rsidR="007638D4" w:rsidRPr="007638D4">
        <w:t xml:space="preserve">риложение </w:t>
      </w:r>
      <w:r>
        <w:t>«Динамика цен акций»</w:t>
      </w:r>
    </w:p>
    <w:p w:rsidR="007638D4" w:rsidRDefault="00D6550A" w:rsidP="00B9281E">
      <w:pPr>
        <w:pStyle w:val="1"/>
        <w:jc w:val="center"/>
        <w:rPr>
          <w:b w:val="0"/>
        </w:rPr>
      </w:pPr>
      <w:r>
        <w:t>Руководство пользователя</w:t>
      </w:r>
    </w:p>
    <w:p w:rsidR="007638D4" w:rsidRDefault="007638D4" w:rsidP="007638D4">
      <w:pPr>
        <w:pStyle w:val="2"/>
      </w:pPr>
      <w:r>
        <w:t xml:space="preserve">1 </w:t>
      </w:r>
      <w:r w:rsidR="008A74F2">
        <w:t xml:space="preserve">Тестирование </w:t>
      </w:r>
      <w:r w:rsidR="00470E8E">
        <w:t xml:space="preserve">серверной части - </w:t>
      </w:r>
      <w:proofErr w:type="spellStart"/>
      <w:r w:rsidR="008A74F2">
        <w:t>бэкэнда</w:t>
      </w:r>
      <w:proofErr w:type="spellEnd"/>
      <w:r w:rsidR="00D6550A">
        <w:t xml:space="preserve"> приложения</w:t>
      </w:r>
    </w:p>
    <w:p w:rsidR="008A74F2" w:rsidRDefault="00D6550A" w:rsidP="00D6550A">
      <w:r>
        <w:t xml:space="preserve">Приложение предназначено </w:t>
      </w:r>
      <w:r w:rsidR="008A74F2">
        <w:t>для наполнения базы данных информацией о цене акций компаний на определенные даты, хранения и визуализации данной информации</w:t>
      </w:r>
      <w:r>
        <w:t xml:space="preserve">. </w:t>
      </w:r>
      <w:r w:rsidR="008A74F2">
        <w:t>Приложение состоит из клиентской и серверной части.</w:t>
      </w:r>
    </w:p>
    <w:p w:rsidR="008A74F2" w:rsidRDefault="008A74F2" w:rsidP="00D6550A">
      <w:r>
        <w:t xml:space="preserve">Для запуска и тестирования серверной части </w:t>
      </w:r>
      <w:r w:rsidRPr="008A74F2">
        <w:t>(</w:t>
      </w:r>
      <w:r>
        <w:rPr>
          <w:lang w:val="en-US"/>
        </w:rPr>
        <w:t>Open</w:t>
      </w:r>
      <w:r w:rsidRPr="008A74F2">
        <w:t xml:space="preserve"> </w:t>
      </w:r>
      <w:proofErr w:type="spellStart"/>
      <w:r>
        <w:rPr>
          <w:lang w:val="en-US"/>
        </w:rPr>
        <w:t>RESTful</w:t>
      </w:r>
      <w:proofErr w:type="spellEnd"/>
      <w:r w:rsidRPr="008A74F2">
        <w:t xml:space="preserve"> </w:t>
      </w:r>
      <w:r>
        <w:rPr>
          <w:lang w:val="en-US"/>
        </w:rPr>
        <w:t>API</w:t>
      </w:r>
      <w:r w:rsidRPr="008A74F2">
        <w:t xml:space="preserve">) </w:t>
      </w:r>
      <w:r>
        <w:t xml:space="preserve">служит </w:t>
      </w:r>
      <w:r>
        <w:rPr>
          <w:lang w:val="en-US"/>
        </w:rPr>
        <w:t>Swagger</w:t>
      </w:r>
      <w:r w:rsidRPr="008A74F2">
        <w:t xml:space="preserve"> </w:t>
      </w:r>
      <w:r>
        <w:rPr>
          <w:lang w:val="en-US"/>
        </w:rPr>
        <w:t>UI</w:t>
      </w:r>
      <w:r>
        <w:t>.</w:t>
      </w:r>
    </w:p>
    <w:p w:rsidR="00D6550A" w:rsidRPr="00D6550A" w:rsidRDefault="008A74F2" w:rsidP="00D6550A">
      <w:pPr>
        <w:rPr>
          <w:b/>
        </w:rPr>
      </w:pPr>
      <w:r>
        <w:t>В</w:t>
      </w:r>
      <w:r w:rsidR="00D6550A">
        <w:t xml:space="preserve"> браузере в строке адреса</w:t>
      </w:r>
      <w:r>
        <w:t xml:space="preserve"> необходимо</w:t>
      </w:r>
      <w:r w:rsidR="00D6550A">
        <w:t xml:space="preserve"> ввести</w:t>
      </w:r>
      <w:r w:rsidR="00D6550A" w:rsidRPr="00555384">
        <w:t>:</w:t>
      </w:r>
    </w:p>
    <w:p w:rsidR="00D6550A" w:rsidRPr="008A74F2" w:rsidRDefault="00D6550A" w:rsidP="00D6550A">
      <w:pPr>
        <w:pStyle w:val="a3"/>
        <w:rPr>
          <w:b/>
        </w:rPr>
      </w:pPr>
      <w:r w:rsidRPr="00555384">
        <w:rPr>
          <w:b/>
        </w:rPr>
        <w:t xml:space="preserve"> </w:t>
      </w:r>
      <w:proofErr w:type="spellStart"/>
      <w:proofErr w:type="gramStart"/>
      <w:r w:rsidRPr="00555384">
        <w:rPr>
          <w:b/>
          <w:lang w:val="en-US"/>
        </w:rPr>
        <w:t>localhost</w:t>
      </w:r>
      <w:proofErr w:type="spellEnd"/>
      <w:r w:rsidRPr="00555384">
        <w:rPr>
          <w:b/>
        </w:rPr>
        <w:t>:</w:t>
      </w:r>
      <w:proofErr w:type="gramEnd"/>
      <w:r w:rsidRPr="00555384">
        <w:rPr>
          <w:b/>
        </w:rPr>
        <w:t>8080</w:t>
      </w:r>
      <w:r w:rsidR="008A74F2">
        <w:rPr>
          <w:b/>
        </w:rPr>
        <w:t>/</w:t>
      </w:r>
      <w:r w:rsidR="008A74F2">
        <w:rPr>
          <w:b/>
          <w:lang w:val="en-US"/>
        </w:rPr>
        <w:t>swagger</w:t>
      </w:r>
      <w:r w:rsidR="008A74F2" w:rsidRPr="008A74F2">
        <w:rPr>
          <w:b/>
        </w:rPr>
        <w:t>-</w:t>
      </w:r>
      <w:proofErr w:type="spellStart"/>
      <w:r w:rsidR="008A74F2">
        <w:rPr>
          <w:b/>
          <w:lang w:val="en-US"/>
        </w:rPr>
        <w:t>ui</w:t>
      </w:r>
      <w:proofErr w:type="spellEnd"/>
      <w:r w:rsidR="008A74F2" w:rsidRPr="008A74F2">
        <w:rPr>
          <w:b/>
        </w:rPr>
        <w:t>.</w:t>
      </w:r>
      <w:r w:rsidR="008A74F2">
        <w:rPr>
          <w:b/>
          <w:lang w:val="en-US"/>
        </w:rPr>
        <w:t>html</w:t>
      </w:r>
    </w:p>
    <w:p w:rsidR="00B9281E" w:rsidRDefault="00D6550A" w:rsidP="00D6550A">
      <w:r>
        <w:t>После чего произойдет запуск графического интерфейса</w:t>
      </w:r>
      <w:r w:rsidR="008A74F2" w:rsidRPr="008A74F2">
        <w:t xml:space="preserve"> </w:t>
      </w:r>
      <w:r w:rsidR="008A74F2">
        <w:rPr>
          <w:lang w:val="en-US"/>
        </w:rPr>
        <w:t>Swagger</w:t>
      </w:r>
      <w:r w:rsidR="008A74F2" w:rsidRPr="008A74F2">
        <w:t xml:space="preserve"> </w:t>
      </w:r>
      <w:r w:rsidR="008A74F2">
        <w:rPr>
          <w:lang w:val="en-US"/>
        </w:rPr>
        <w:t>UI</w:t>
      </w:r>
      <w:r>
        <w:t>.</w:t>
      </w:r>
    </w:p>
    <w:p w:rsidR="00267E4E" w:rsidRDefault="00267E4E" w:rsidP="00D6550A"/>
    <w:p w:rsidR="00D6550A" w:rsidRPr="00D6550A" w:rsidRDefault="008A74F2" w:rsidP="00D6550A">
      <w:r>
        <w:rPr>
          <w:noProof/>
          <w:lang w:eastAsia="ru-RU"/>
        </w:rPr>
        <w:drawing>
          <wp:inline distT="0" distB="0" distL="0" distR="0">
            <wp:extent cx="5940425" cy="335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4E" w:rsidRDefault="00267E4E" w:rsidP="008A74F2"/>
    <w:p w:rsidR="008A74F2" w:rsidRDefault="008A74F2" w:rsidP="008A74F2">
      <w:r>
        <w:t xml:space="preserve">Здесь можно протестировать все </w:t>
      </w:r>
      <w:proofErr w:type="spellStart"/>
      <w:r>
        <w:t>эндпойнты</w:t>
      </w:r>
      <w:proofErr w:type="spellEnd"/>
      <w:r>
        <w:t xml:space="preserve">. </w:t>
      </w:r>
    </w:p>
    <w:p w:rsidR="00470E8E" w:rsidRPr="008A74F2" w:rsidRDefault="00470E8E" w:rsidP="008A74F2"/>
    <w:p w:rsidR="00470E8E" w:rsidRDefault="00470E8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:rsidR="00470E8E" w:rsidRPr="00470E8E" w:rsidRDefault="00B9281E" w:rsidP="00470E8E">
      <w:pPr>
        <w:pStyle w:val="2"/>
      </w:pPr>
      <w:r w:rsidRPr="00B9281E">
        <w:lastRenderedPageBreak/>
        <w:t xml:space="preserve">2 </w:t>
      </w:r>
      <w:r w:rsidR="00D6550A">
        <w:t>Работа с приложением</w:t>
      </w:r>
      <w:r w:rsidR="008A74F2">
        <w:t xml:space="preserve"> чер</w:t>
      </w:r>
      <w:r w:rsidR="00470E8E">
        <w:t xml:space="preserve">ез веб-интерфейс  - </w:t>
      </w:r>
      <w:proofErr w:type="spellStart"/>
      <w:r w:rsidR="00470E8E">
        <w:t>фронтэнд</w:t>
      </w:r>
      <w:proofErr w:type="spellEnd"/>
    </w:p>
    <w:p w:rsidR="00470E8E" w:rsidRDefault="00D6550A" w:rsidP="00D6550A">
      <w:r>
        <w:t>Для работы с приложением необходимо браузер</w:t>
      </w:r>
      <w:r w:rsidR="00470E8E">
        <w:t xml:space="preserve">ом, желательно </w:t>
      </w:r>
      <w:r w:rsidR="00470E8E">
        <w:rPr>
          <w:lang w:val="en-US"/>
        </w:rPr>
        <w:t>Chrome</w:t>
      </w:r>
      <w:r w:rsidR="00470E8E" w:rsidRPr="00470E8E">
        <w:t xml:space="preserve"> </w:t>
      </w:r>
      <w:r w:rsidR="00470E8E">
        <w:t xml:space="preserve">или </w:t>
      </w:r>
      <w:r w:rsidR="00470E8E">
        <w:rPr>
          <w:lang w:val="en-US"/>
        </w:rPr>
        <w:t>Firefox</w:t>
      </w:r>
      <w:r w:rsidR="00470E8E" w:rsidRPr="00470E8E">
        <w:t xml:space="preserve"> </w:t>
      </w:r>
      <w:r w:rsidR="00470E8E">
        <w:t>последних версий,</w:t>
      </w:r>
      <w:r>
        <w:t xml:space="preserve"> </w:t>
      </w:r>
      <w:r w:rsidR="00470E8E">
        <w:t xml:space="preserve">открыть файл </w:t>
      </w:r>
      <w:r w:rsidR="00470E8E">
        <w:rPr>
          <w:lang w:val="en-US"/>
        </w:rPr>
        <w:t>index</w:t>
      </w:r>
      <w:r w:rsidR="00470E8E" w:rsidRPr="00470E8E">
        <w:t>.</w:t>
      </w:r>
      <w:r w:rsidR="00470E8E">
        <w:rPr>
          <w:lang w:val="en-US"/>
        </w:rPr>
        <w:t>html</w:t>
      </w:r>
      <w:r w:rsidR="00470E8E" w:rsidRPr="00470E8E">
        <w:t xml:space="preserve">, </w:t>
      </w:r>
      <w:r w:rsidR="00470E8E">
        <w:t>который находится в папке с проектом</w:t>
      </w:r>
      <w:r>
        <w:t xml:space="preserve">. </w:t>
      </w:r>
    </w:p>
    <w:p w:rsidR="00771F0D" w:rsidRDefault="00771F0D" w:rsidP="00D6550A"/>
    <w:p w:rsidR="00470E8E" w:rsidRDefault="00470E8E" w:rsidP="00D6550A">
      <w:r>
        <w:rPr>
          <w:noProof/>
          <w:lang w:eastAsia="ru-RU"/>
        </w:rPr>
        <w:drawing>
          <wp:inline distT="0" distB="0" distL="0" distR="0">
            <wp:extent cx="5934075" cy="2476500"/>
            <wp:effectExtent l="19050" t="19050" r="28575" b="19050"/>
            <wp:docPr id="7" name="Рисунок 7" descr="\\sso-cifs-office.office.soniir.ru\vdi-soniir$\kireev.d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so-cifs-office.office.soniir.ru\vdi-soniir$\kireev.ds\Desktop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771F0D" w:rsidRDefault="00771F0D" w:rsidP="009D6771"/>
    <w:p w:rsidR="009D6771" w:rsidRPr="00470E8E" w:rsidRDefault="00470E8E" w:rsidP="009D6771">
      <w:r>
        <w:t xml:space="preserve">При нажатии на кнопку добавить появляется </w:t>
      </w:r>
      <w:r>
        <w:rPr>
          <w:lang w:val="en-US"/>
        </w:rPr>
        <w:t>pop</w:t>
      </w:r>
      <w:r w:rsidRPr="00470E8E">
        <w:t>-</w:t>
      </w:r>
      <w:r>
        <w:rPr>
          <w:lang w:val="en-US"/>
        </w:rPr>
        <w:t>up</w:t>
      </w:r>
      <w:r w:rsidRPr="00470E8E">
        <w:t xml:space="preserve"> </w:t>
      </w:r>
      <w:r>
        <w:t>с формой ввода новой строки данных.</w:t>
      </w:r>
    </w:p>
    <w:p w:rsidR="002B2CE6" w:rsidRDefault="00470E8E" w:rsidP="00470E8E">
      <w:pPr>
        <w:jc w:val="center"/>
      </w:pPr>
      <w:r w:rsidRPr="00470E8E">
        <w:rPr>
          <w:noProof/>
          <w:shd w:val="clear" w:color="auto" w:fill="000000" w:themeFill="text1"/>
          <w:lang w:eastAsia="ru-RU"/>
        </w:rPr>
        <w:drawing>
          <wp:inline distT="0" distB="0" distL="0" distR="0" wp14:anchorId="4FD1178D" wp14:editId="238164F9">
            <wp:extent cx="2800350" cy="2333625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3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33951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0B7196" w:rsidRDefault="000B7196" w:rsidP="000B7196">
      <w:pPr>
        <w:jc w:val="left"/>
      </w:pPr>
    </w:p>
    <w:p w:rsidR="00771F0D" w:rsidRDefault="000B7196" w:rsidP="000B7196">
      <w:r>
        <w:t xml:space="preserve">При вводе </w:t>
      </w:r>
      <w:proofErr w:type="spellStart"/>
      <w:r>
        <w:t>невалидных</w:t>
      </w:r>
      <w:proofErr w:type="spellEnd"/>
      <w:r>
        <w:t xml:space="preserve"> данных, например, даты позднее текущей, с сервера приходит сообщение об ошибке.</w:t>
      </w:r>
      <w:bookmarkStart w:id="0" w:name="_GoBack"/>
      <w:bookmarkEnd w:id="0"/>
    </w:p>
    <w:p w:rsidR="000B7196" w:rsidRDefault="000B7196" w:rsidP="000B719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24425" cy="140037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0D" w:rsidRDefault="000B7196" w:rsidP="00771F0D">
      <w:r>
        <w:lastRenderedPageBreak/>
        <w:t>По мере заполнения таблицы данными появляется полоса прокрутки.</w:t>
      </w:r>
      <w:r w:rsidR="00DF6DF8">
        <w:t xml:space="preserve"> Данные заполненных строк изменяются непосредственно в таблице, без всплывающих окон.</w:t>
      </w:r>
    </w:p>
    <w:p w:rsidR="000B7196" w:rsidRPr="002B2CE6" w:rsidRDefault="000B7196" w:rsidP="00771F0D">
      <w:r>
        <w:rPr>
          <w:noProof/>
          <w:lang w:eastAsia="ru-RU"/>
        </w:rPr>
        <w:drawing>
          <wp:inline distT="0" distB="0" distL="0" distR="0" wp14:anchorId="703EF1A0" wp14:editId="39C88681">
            <wp:extent cx="5940425" cy="2443480"/>
            <wp:effectExtent l="19050" t="19050" r="22225" b="139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4DD3" w:rsidRDefault="00384DD3" w:rsidP="00384DD3">
      <w:pPr>
        <w:pStyle w:val="2"/>
      </w:pPr>
      <w:r>
        <w:t xml:space="preserve">3 </w:t>
      </w:r>
      <w:r w:rsidR="000B7196">
        <w:t>Выход из приложения</w:t>
      </w:r>
    </w:p>
    <w:p w:rsidR="00384DD3" w:rsidRPr="00D6550A" w:rsidRDefault="00D6550A" w:rsidP="00384DD3">
      <w:r>
        <w:t>Приложение не требует регистрации и не хранит личных данных пользователя. Поэтому выхода из приложения не требуется. Для завершения работы с приложением достаточно закрыть вкладку браузера.</w:t>
      </w:r>
    </w:p>
    <w:p w:rsidR="004762D2" w:rsidRDefault="000B7196" w:rsidP="000B7196">
      <w:pPr>
        <w:pStyle w:val="2"/>
      </w:pPr>
      <w:r>
        <w:t>4 Резюме</w:t>
      </w:r>
    </w:p>
    <w:p w:rsidR="000B7196" w:rsidRDefault="000B7196" w:rsidP="000B7196">
      <w:r>
        <w:t xml:space="preserve">Что реализовать удалось: </w:t>
      </w:r>
    </w:p>
    <w:p w:rsidR="000B7196" w:rsidRPr="000B7196" w:rsidRDefault="000B7196" w:rsidP="000B7196">
      <w:pPr>
        <w:pStyle w:val="a3"/>
        <w:numPr>
          <w:ilvl w:val="0"/>
          <w:numId w:val="4"/>
        </w:numPr>
      </w:pPr>
      <w:proofErr w:type="spellStart"/>
      <w:r>
        <w:t>бэкэнд</w:t>
      </w:r>
      <w:proofErr w:type="spellEnd"/>
      <w:r>
        <w:t xml:space="preserve"> часть полностью: весь основной функционал на </w:t>
      </w:r>
      <w:proofErr w:type="spellStart"/>
      <w:r>
        <w:t>бэкенде</w:t>
      </w:r>
      <w:proofErr w:type="spellEnd"/>
      <w:r>
        <w:t>.</w:t>
      </w:r>
      <w:r w:rsidR="00FA0CCE">
        <w:t xml:space="preserve"> </w:t>
      </w:r>
      <w:proofErr w:type="spellStart"/>
      <w:r w:rsidR="00FA0CCE">
        <w:t>Бэкэнд</w:t>
      </w:r>
      <w:proofErr w:type="spellEnd"/>
      <w:r w:rsidR="00FA0CCE">
        <w:t xml:space="preserve"> на </w:t>
      </w:r>
      <w:r w:rsidR="00FA0CCE">
        <w:rPr>
          <w:lang w:val="en-US"/>
        </w:rPr>
        <w:t>Java</w:t>
      </w:r>
      <w:r w:rsidR="00FA0CCE" w:rsidRPr="00FA0CCE">
        <w:t xml:space="preserve"> 11, </w:t>
      </w:r>
      <w:r w:rsidR="00FA0CCE">
        <w:t xml:space="preserve">по </w:t>
      </w:r>
      <w:proofErr w:type="gramStart"/>
      <w:r w:rsidR="00FA0CCE">
        <w:t>сути</w:t>
      </w:r>
      <w:proofErr w:type="gramEnd"/>
      <w:r w:rsidR="00FA0CCE">
        <w:t xml:space="preserve"> используются возможности </w:t>
      </w:r>
      <w:r w:rsidR="00FA0CCE">
        <w:rPr>
          <w:lang w:val="en-US"/>
        </w:rPr>
        <w:t>Java</w:t>
      </w:r>
      <w:r w:rsidR="00FA0CCE" w:rsidRPr="00FA0CCE">
        <w:t xml:space="preserve"> 8 (</w:t>
      </w:r>
      <w:r w:rsidR="00FA0CCE">
        <w:rPr>
          <w:lang w:val="en-US"/>
        </w:rPr>
        <w:t>Stream</w:t>
      </w:r>
      <w:r w:rsidR="00FA0CCE" w:rsidRPr="00FA0CCE">
        <w:t xml:space="preserve"> </w:t>
      </w:r>
      <w:r w:rsidR="00FA0CCE">
        <w:rPr>
          <w:lang w:val="en-US"/>
        </w:rPr>
        <w:t>API</w:t>
      </w:r>
      <w:r w:rsidR="00FA0CCE" w:rsidRPr="00FA0CCE">
        <w:t xml:space="preserve">, </w:t>
      </w:r>
      <w:r w:rsidR="00FA0CCE">
        <w:rPr>
          <w:lang w:val="en-US"/>
        </w:rPr>
        <w:t>new</w:t>
      </w:r>
      <w:r w:rsidR="00FA0CCE" w:rsidRPr="00FA0CCE">
        <w:t xml:space="preserve"> </w:t>
      </w:r>
      <w:proofErr w:type="spellStart"/>
      <w:r w:rsidR="00FA0CCE">
        <w:rPr>
          <w:lang w:val="en-US"/>
        </w:rPr>
        <w:t>DataTime</w:t>
      </w:r>
      <w:proofErr w:type="spellEnd"/>
      <w:r w:rsidR="00FA0CCE" w:rsidRPr="00FA0CCE">
        <w:t xml:space="preserve"> </w:t>
      </w:r>
      <w:r w:rsidR="00FA0CCE">
        <w:rPr>
          <w:lang w:val="en-US"/>
        </w:rPr>
        <w:t>API</w:t>
      </w:r>
      <w:r w:rsidR="00FA0CCE" w:rsidRPr="00FA0CCE">
        <w:t>).</w:t>
      </w:r>
    </w:p>
    <w:p w:rsidR="000B7196" w:rsidRDefault="00FA0CCE" w:rsidP="000B7196">
      <w:pPr>
        <w:pStyle w:val="a3"/>
        <w:numPr>
          <w:ilvl w:val="0"/>
          <w:numId w:val="4"/>
        </w:numPr>
      </w:pPr>
      <w:proofErr w:type="spellStart"/>
      <w:r>
        <w:t>фронтенд</w:t>
      </w:r>
      <w:proofErr w:type="spellEnd"/>
      <w:r w:rsidR="000B7196">
        <w:t xml:space="preserve"> частично. </w:t>
      </w:r>
      <w:r>
        <w:t xml:space="preserve">Весь </w:t>
      </w:r>
      <w:proofErr w:type="spellStart"/>
      <w:r>
        <w:t>фронтэнд</w:t>
      </w:r>
      <w:proofErr w:type="spellEnd"/>
      <w:r>
        <w:t xml:space="preserve"> динамический, общается с сервером через </w:t>
      </w:r>
      <w:r>
        <w:rPr>
          <w:lang w:val="en-US"/>
        </w:rPr>
        <w:t>REST</w:t>
      </w:r>
      <w:r>
        <w:t>-запросы и обновляется «на ходу».</w:t>
      </w:r>
    </w:p>
    <w:p w:rsidR="00FA0CCE" w:rsidRDefault="00FA0CCE" w:rsidP="00FA0CCE">
      <w:pPr>
        <w:pStyle w:val="a3"/>
      </w:pPr>
    </w:p>
    <w:p w:rsidR="00FA0CCE" w:rsidRDefault="00FA0CCE" w:rsidP="00FA0CCE">
      <w:pPr>
        <w:jc w:val="left"/>
      </w:pPr>
      <w:r>
        <w:t>На что не хватило времени, но мог бы реализовать:</w:t>
      </w:r>
    </w:p>
    <w:p w:rsidR="00FA0CCE" w:rsidRDefault="00FA0CCE" w:rsidP="00FA0CCE">
      <w:pPr>
        <w:pStyle w:val="a3"/>
        <w:numPr>
          <w:ilvl w:val="0"/>
          <w:numId w:val="6"/>
        </w:numPr>
        <w:jc w:val="left"/>
      </w:pPr>
      <w:r>
        <w:t>динамически обновляемый график цены акций;</w:t>
      </w:r>
    </w:p>
    <w:p w:rsidR="00FA0CCE" w:rsidRDefault="00FA0CCE" w:rsidP="00FA0CCE">
      <w:pPr>
        <w:pStyle w:val="a3"/>
        <w:numPr>
          <w:ilvl w:val="0"/>
          <w:numId w:val="6"/>
        </w:numPr>
        <w:jc w:val="left"/>
      </w:pPr>
      <w:r>
        <w:t xml:space="preserve">выдача описаний исключений (приходят от сервера в теле ответа) с расшифровкой того, какие данные были </w:t>
      </w:r>
      <w:proofErr w:type="spellStart"/>
      <w:r>
        <w:t>невалидны</w:t>
      </w:r>
      <w:proofErr w:type="spellEnd"/>
      <w:r>
        <w:t>;</w:t>
      </w:r>
    </w:p>
    <w:p w:rsidR="00FA0CCE" w:rsidRPr="00FA0CCE" w:rsidRDefault="00FA0CCE" w:rsidP="00FA0CCE">
      <w:pPr>
        <w:pStyle w:val="a3"/>
        <w:numPr>
          <w:ilvl w:val="0"/>
          <w:numId w:val="6"/>
        </w:numPr>
        <w:jc w:val="left"/>
      </w:pPr>
      <w:r>
        <w:t xml:space="preserve">юнит-тестирование </w:t>
      </w:r>
      <w:proofErr w:type="spellStart"/>
      <w:r>
        <w:t>бэкэнда</w:t>
      </w:r>
      <w:proofErr w:type="spellEnd"/>
      <w:r>
        <w:t xml:space="preserve">, может быть, </w:t>
      </w:r>
      <w:proofErr w:type="spellStart"/>
      <w:r>
        <w:t>логирование</w:t>
      </w:r>
      <w:proofErr w:type="spellEnd"/>
      <w:r>
        <w:t>.</w:t>
      </w:r>
    </w:p>
    <w:p w:rsidR="00FA0CCE" w:rsidRDefault="00FA0CCE" w:rsidP="00FA0CCE">
      <w:pPr>
        <w:pStyle w:val="a3"/>
      </w:pPr>
    </w:p>
    <w:p w:rsidR="00FA0CCE" w:rsidRDefault="00FA0CCE" w:rsidP="00FA0CCE">
      <w:r>
        <w:t>Что реализовать</w:t>
      </w:r>
      <w:r w:rsidRPr="00FA0CCE">
        <w:t xml:space="preserve"> </w:t>
      </w:r>
      <w:r>
        <w:t>не</w:t>
      </w:r>
      <w:r>
        <w:t xml:space="preserve"> удалось</w:t>
      </w:r>
      <w:r>
        <w:t xml:space="preserve"> (даже близко не умею)</w:t>
      </w:r>
      <w:r>
        <w:t>:</w:t>
      </w:r>
    </w:p>
    <w:p w:rsidR="00FA0CCE" w:rsidRDefault="00FA0CCE" w:rsidP="00FA0CCE">
      <w:pPr>
        <w:pStyle w:val="a3"/>
        <w:numPr>
          <w:ilvl w:val="0"/>
          <w:numId w:val="5"/>
        </w:numPr>
      </w:pPr>
      <w:r>
        <w:t>реализация фронта как приложения; передача с сервера и развертывание на клиенте;</w:t>
      </w:r>
    </w:p>
    <w:p w:rsidR="00FA0CCE" w:rsidRDefault="00FA0CCE" w:rsidP="00FA0CCE">
      <w:pPr>
        <w:pStyle w:val="a3"/>
        <w:numPr>
          <w:ilvl w:val="0"/>
          <w:numId w:val="5"/>
        </w:numPr>
      </w:pPr>
      <w:r>
        <w:t xml:space="preserve">интеграционное тестирование </w:t>
      </w:r>
      <w:proofErr w:type="spellStart"/>
      <w:r>
        <w:t>бэкэнда</w:t>
      </w:r>
      <w:proofErr w:type="spellEnd"/>
      <w:r>
        <w:t>.</w:t>
      </w:r>
    </w:p>
    <w:p w:rsidR="00FA0CCE" w:rsidRDefault="00FA0CCE" w:rsidP="00FA0CCE">
      <w:pPr>
        <w:ind w:left="420"/>
      </w:pPr>
    </w:p>
    <w:p w:rsidR="00FA0CCE" w:rsidRDefault="00FA0CCE" w:rsidP="00FA0CCE">
      <w:pPr>
        <w:ind w:left="420"/>
      </w:pPr>
      <w:r>
        <w:rPr>
          <w:i/>
        </w:rPr>
        <w:t xml:space="preserve">              </w:t>
      </w:r>
      <w:r w:rsidRPr="00FA0CCE">
        <w:rPr>
          <w:i/>
        </w:rPr>
        <w:t>С надеждой на обратную связь, Дмитрий!</w:t>
      </w:r>
    </w:p>
    <w:p w:rsidR="00FA0CCE" w:rsidRPr="00FA0CCE" w:rsidRDefault="00FA0CCE" w:rsidP="00FA0CCE"/>
    <w:sectPr w:rsidR="00FA0CCE" w:rsidRPr="00FA0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A1BB3"/>
    <w:multiLevelType w:val="hybridMultilevel"/>
    <w:tmpl w:val="9E409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777A4"/>
    <w:multiLevelType w:val="hybridMultilevel"/>
    <w:tmpl w:val="4BFA2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C59B3"/>
    <w:multiLevelType w:val="hybridMultilevel"/>
    <w:tmpl w:val="C64E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45D9D"/>
    <w:multiLevelType w:val="hybridMultilevel"/>
    <w:tmpl w:val="23CCC66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E5E19C3"/>
    <w:multiLevelType w:val="hybridMultilevel"/>
    <w:tmpl w:val="5E94B70C"/>
    <w:lvl w:ilvl="0" w:tplc="F000C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4438D4"/>
    <w:multiLevelType w:val="hybridMultilevel"/>
    <w:tmpl w:val="D8DC1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F2"/>
    <w:rsid w:val="00072317"/>
    <w:rsid w:val="000A73A3"/>
    <w:rsid w:val="000B7196"/>
    <w:rsid w:val="0021033B"/>
    <w:rsid w:val="00215EFD"/>
    <w:rsid w:val="00267E4E"/>
    <w:rsid w:val="002B2CE6"/>
    <w:rsid w:val="00364AD1"/>
    <w:rsid w:val="00384DD3"/>
    <w:rsid w:val="003C1447"/>
    <w:rsid w:val="00470E8E"/>
    <w:rsid w:val="00471C7C"/>
    <w:rsid w:val="004762D2"/>
    <w:rsid w:val="00555384"/>
    <w:rsid w:val="007638D4"/>
    <w:rsid w:val="00771F0D"/>
    <w:rsid w:val="0079238C"/>
    <w:rsid w:val="007B5AF2"/>
    <w:rsid w:val="008A74F2"/>
    <w:rsid w:val="009D6771"/>
    <w:rsid w:val="009E3723"/>
    <w:rsid w:val="00B9281E"/>
    <w:rsid w:val="00D36B6B"/>
    <w:rsid w:val="00D6550A"/>
    <w:rsid w:val="00D96FFB"/>
    <w:rsid w:val="00DF6DF8"/>
    <w:rsid w:val="00E524B2"/>
    <w:rsid w:val="00FA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FFB"/>
    <w:pPr>
      <w:spacing w:after="80" w:line="240" w:lineRule="auto"/>
      <w:jc w:val="both"/>
    </w:pPr>
    <w:rPr>
      <w:rFonts w:ascii="Calibri" w:hAnsi="Calibri"/>
      <w:sz w:val="26"/>
    </w:rPr>
  </w:style>
  <w:style w:type="paragraph" w:styleId="1">
    <w:name w:val="heading 1"/>
    <w:basedOn w:val="a"/>
    <w:next w:val="a"/>
    <w:link w:val="10"/>
    <w:uiPriority w:val="9"/>
    <w:qFormat/>
    <w:rsid w:val="00B9281E"/>
    <w:pPr>
      <w:keepNext/>
      <w:keepLines/>
      <w:spacing w:after="48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281E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4D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81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9281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7638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84DD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D6550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5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FFB"/>
    <w:pPr>
      <w:spacing w:after="80" w:line="240" w:lineRule="auto"/>
      <w:jc w:val="both"/>
    </w:pPr>
    <w:rPr>
      <w:rFonts w:ascii="Calibri" w:hAnsi="Calibri"/>
      <w:sz w:val="26"/>
    </w:rPr>
  </w:style>
  <w:style w:type="paragraph" w:styleId="1">
    <w:name w:val="heading 1"/>
    <w:basedOn w:val="a"/>
    <w:next w:val="a"/>
    <w:link w:val="10"/>
    <w:uiPriority w:val="9"/>
    <w:qFormat/>
    <w:rsid w:val="00B9281E"/>
    <w:pPr>
      <w:keepNext/>
      <w:keepLines/>
      <w:spacing w:after="48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281E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4D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81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9281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7638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84DD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D6550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5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C0C539FF</Template>
  <TotalTime>219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Киреев</dc:creator>
  <cp:lastModifiedBy>Киреев Дмитрий Сергеевич</cp:lastModifiedBy>
  <cp:revision>18</cp:revision>
  <cp:lastPrinted>2020-09-18T10:52:00Z</cp:lastPrinted>
  <dcterms:created xsi:type="dcterms:W3CDTF">2020-06-11T07:26:00Z</dcterms:created>
  <dcterms:modified xsi:type="dcterms:W3CDTF">2020-09-18T10:52:00Z</dcterms:modified>
</cp:coreProperties>
</file>