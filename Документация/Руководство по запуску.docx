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4B2" w:rsidRPr="007638D4" w:rsidRDefault="007638D4" w:rsidP="007638D4">
      <w:pPr>
        <w:pStyle w:val="1"/>
        <w:jc w:val="center"/>
      </w:pPr>
      <w:r w:rsidRPr="007638D4">
        <w:t>Приложение «</w:t>
      </w:r>
      <w:r w:rsidRPr="007638D4">
        <w:rPr>
          <w:lang w:val="en-US"/>
        </w:rPr>
        <w:t>word</w:t>
      </w:r>
      <w:r w:rsidRPr="007638D4">
        <w:t>_</w:t>
      </w:r>
      <w:r w:rsidRPr="007638D4">
        <w:rPr>
          <w:lang w:val="en-US"/>
        </w:rPr>
        <w:t>counter</w:t>
      </w:r>
      <w:r w:rsidRPr="007638D4">
        <w:t>»</w:t>
      </w:r>
    </w:p>
    <w:p w:rsidR="007638D4" w:rsidRDefault="007638D4" w:rsidP="00B9281E">
      <w:pPr>
        <w:pStyle w:val="1"/>
        <w:jc w:val="center"/>
        <w:rPr>
          <w:b w:val="0"/>
        </w:rPr>
      </w:pPr>
      <w:r w:rsidRPr="007638D4">
        <w:t>Инструкция по запуску</w:t>
      </w:r>
    </w:p>
    <w:p w:rsidR="007638D4" w:rsidRDefault="007638D4" w:rsidP="007638D4">
      <w:pPr>
        <w:pStyle w:val="2"/>
      </w:pPr>
      <w:r>
        <w:t xml:space="preserve">1 </w:t>
      </w:r>
      <w:r w:rsidRPr="007638D4">
        <w:t>Системные</w:t>
      </w:r>
      <w:r>
        <w:t xml:space="preserve"> требования</w:t>
      </w:r>
    </w:p>
    <w:p w:rsidR="007638D4" w:rsidRDefault="007638D4" w:rsidP="007638D4">
      <w:r>
        <w:t>Для работы приложения необходимы:</w:t>
      </w:r>
    </w:p>
    <w:p w:rsidR="00666AFC" w:rsidRPr="007638D4" w:rsidRDefault="007638D4" w:rsidP="007638D4">
      <w:pPr>
        <w:pStyle w:val="a3"/>
        <w:numPr>
          <w:ilvl w:val="0"/>
          <w:numId w:val="1"/>
        </w:numPr>
      </w:pPr>
      <w:r w:rsidRPr="00666AFC">
        <w:rPr>
          <w:lang w:val="en-US"/>
        </w:rPr>
        <w:t>Java 11+</w:t>
      </w:r>
    </w:p>
    <w:p w:rsidR="007638D4" w:rsidRPr="007638D4" w:rsidRDefault="007638D4" w:rsidP="007638D4">
      <w:pPr>
        <w:pStyle w:val="a3"/>
        <w:numPr>
          <w:ilvl w:val="0"/>
          <w:numId w:val="1"/>
        </w:numPr>
      </w:pPr>
      <w:r>
        <w:rPr>
          <w:lang w:val="en-US"/>
        </w:rPr>
        <w:t>Tomcat 9+</w:t>
      </w:r>
    </w:p>
    <w:p w:rsidR="00B9281E" w:rsidRPr="00B9281E" w:rsidRDefault="007638D4" w:rsidP="00B9281E">
      <w:pPr>
        <w:pStyle w:val="a3"/>
        <w:numPr>
          <w:ilvl w:val="0"/>
          <w:numId w:val="1"/>
        </w:numPr>
        <w:rPr>
          <w:lang w:val="en-US"/>
        </w:rPr>
      </w:pPr>
      <w:r w:rsidRPr="00B9281E">
        <w:rPr>
          <w:lang w:val="en-US"/>
        </w:rPr>
        <w:t xml:space="preserve">Maven </w:t>
      </w:r>
      <w:r w:rsidR="00B9281E" w:rsidRPr="00B9281E">
        <w:rPr>
          <w:lang w:val="en-US"/>
        </w:rPr>
        <w:t>3</w:t>
      </w:r>
      <w:r w:rsidRPr="00B9281E">
        <w:rPr>
          <w:lang w:val="en-US"/>
        </w:rPr>
        <w:t>+</w:t>
      </w:r>
    </w:p>
    <w:p w:rsidR="00B9281E" w:rsidRPr="00666AFC" w:rsidRDefault="00B9281E" w:rsidP="00B9281E">
      <w:pPr>
        <w:pStyle w:val="2"/>
      </w:pPr>
      <w:r w:rsidRPr="00B9281E">
        <w:t xml:space="preserve">2 </w:t>
      </w:r>
      <w:r>
        <w:t xml:space="preserve">Установка и </w:t>
      </w:r>
      <w:r w:rsidR="00555384">
        <w:t>запуск</w:t>
      </w:r>
      <w:r w:rsidR="00666AFC">
        <w:rPr>
          <w:lang w:val="en-US"/>
        </w:rPr>
        <w:t xml:space="preserve"> </w:t>
      </w:r>
      <w:proofErr w:type="spellStart"/>
      <w:r w:rsidR="00666AFC">
        <w:t>бэкэнда</w:t>
      </w:r>
      <w:proofErr w:type="spellEnd"/>
    </w:p>
    <w:p w:rsidR="00B9281E" w:rsidRDefault="00B9281E" w:rsidP="00B9281E">
      <w:r>
        <w:t xml:space="preserve">Для установки </w:t>
      </w:r>
      <w:r w:rsidR="00555384">
        <w:t xml:space="preserve">и запуска </w:t>
      </w:r>
      <w:r>
        <w:t>приложения необходимо:</w:t>
      </w:r>
    </w:p>
    <w:p w:rsidR="00B9281E" w:rsidRDefault="00B9281E" w:rsidP="00B9281E">
      <w:pPr>
        <w:pStyle w:val="a3"/>
        <w:numPr>
          <w:ilvl w:val="0"/>
          <w:numId w:val="2"/>
        </w:numPr>
      </w:pPr>
      <w:r>
        <w:t>Скачать и распаковать архив на диск</w:t>
      </w:r>
      <w:r w:rsidR="00555384">
        <w:t>;</w:t>
      </w:r>
    </w:p>
    <w:p w:rsidR="00555384" w:rsidRDefault="00555384" w:rsidP="00B9281E">
      <w:pPr>
        <w:pStyle w:val="a3"/>
        <w:numPr>
          <w:ilvl w:val="0"/>
          <w:numId w:val="2"/>
        </w:numPr>
      </w:pPr>
      <w:r>
        <w:t xml:space="preserve">Запустить консоль </w:t>
      </w:r>
      <w:r>
        <w:rPr>
          <w:lang w:val="en-US"/>
        </w:rPr>
        <w:t>Windows</w:t>
      </w:r>
      <w:r w:rsidRPr="00555384">
        <w:t xml:space="preserve"> </w:t>
      </w:r>
      <w:r>
        <w:t>в папке с приложением;</w:t>
      </w:r>
    </w:p>
    <w:p w:rsidR="00555384" w:rsidRDefault="00555384" w:rsidP="00B9281E">
      <w:pPr>
        <w:pStyle w:val="a3"/>
        <w:numPr>
          <w:ilvl w:val="0"/>
          <w:numId w:val="2"/>
        </w:numPr>
      </w:pPr>
      <w:r>
        <w:t>Запустить</w:t>
      </w:r>
      <w:r w:rsidRPr="00555384">
        <w:t xml:space="preserve"> «</w:t>
      </w:r>
      <w:r w:rsidR="00666AFC" w:rsidRPr="00666AFC">
        <w:rPr>
          <w:lang w:val="en-US"/>
        </w:rPr>
        <w:t>ex</w:t>
      </w:r>
      <w:r w:rsidR="00666AFC" w:rsidRPr="00666AFC">
        <w:t>-1.0.0</w:t>
      </w:r>
      <w:r w:rsidRPr="00666AFC">
        <w:t>.</w:t>
      </w:r>
      <w:r>
        <w:rPr>
          <w:lang w:val="en-US"/>
        </w:rPr>
        <w:t>jar</w:t>
      </w:r>
      <w:r w:rsidR="00384DD3" w:rsidRPr="00384DD3">
        <w:t>«</w:t>
      </w:r>
      <w:r w:rsidRPr="00555384">
        <w:t xml:space="preserve"> </w:t>
      </w:r>
      <w:r>
        <w:t>из</w:t>
      </w:r>
      <w:r w:rsidRPr="00555384">
        <w:t xml:space="preserve"> </w:t>
      </w:r>
      <w:r>
        <w:t>папки</w:t>
      </w:r>
      <w:r w:rsidRPr="00555384">
        <w:t xml:space="preserve"> </w:t>
      </w:r>
      <w:r>
        <w:rPr>
          <w:lang w:val="en-US"/>
        </w:rPr>
        <w:t>target</w:t>
      </w:r>
      <w:r>
        <w:t>,</w:t>
      </w:r>
      <w:r w:rsidRPr="00555384">
        <w:t xml:space="preserve"> </w:t>
      </w:r>
      <w:r>
        <w:t>для чего в консоли (</w:t>
      </w:r>
      <w:r>
        <w:rPr>
          <w:lang w:val="en-US"/>
        </w:rPr>
        <w:t>Windows</w:t>
      </w:r>
      <w:r w:rsidRPr="00555384">
        <w:t xml:space="preserve">) </w:t>
      </w:r>
      <w:r>
        <w:t>набрать:</w:t>
      </w:r>
    </w:p>
    <w:p w:rsidR="00555384" w:rsidRPr="001F350E" w:rsidRDefault="00555384" w:rsidP="00555384">
      <w:pPr>
        <w:pStyle w:val="a3"/>
        <w:rPr>
          <w:b/>
          <w:lang w:val="en-US"/>
        </w:rPr>
      </w:pPr>
      <w:proofErr w:type="gramStart"/>
      <w:r w:rsidRPr="00555384">
        <w:rPr>
          <w:b/>
          <w:lang w:val="en-US"/>
        </w:rPr>
        <w:t>java</w:t>
      </w:r>
      <w:proofErr w:type="gramEnd"/>
      <w:r w:rsidRPr="00555384">
        <w:rPr>
          <w:b/>
          <w:lang w:val="en-US"/>
        </w:rPr>
        <w:t xml:space="preserve"> –jar target</w:t>
      </w:r>
      <w:r w:rsidR="00DB4003" w:rsidRPr="001F350E">
        <w:rPr>
          <w:b/>
          <w:lang w:val="en-US"/>
        </w:rPr>
        <w:t>\</w:t>
      </w:r>
      <w:r w:rsidR="00666AFC">
        <w:rPr>
          <w:b/>
          <w:lang w:val="en-US"/>
        </w:rPr>
        <w:t>ex</w:t>
      </w:r>
      <w:r w:rsidRPr="00555384">
        <w:rPr>
          <w:b/>
          <w:lang w:val="en-US"/>
        </w:rPr>
        <w:t>-1.0.</w:t>
      </w:r>
      <w:r w:rsidR="00666AFC">
        <w:rPr>
          <w:b/>
          <w:lang w:val="en-US"/>
        </w:rPr>
        <w:t>0.</w:t>
      </w:r>
      <w:r w:rsidRPr="00555384">
        <w:rPr>
          <w:b/>
          <w:lang w:val="en-US"/>
        </w:rPr>
        <w:t>jar</w:t>
      </w:r>
    </w:p>
    <w:p w:rsidR="00384DD3" w:rsidRPr="00384DD3" w:rsidRDefault="00555384" w:rsidP="00384DD3">
      <w:pPr>
        <w:ind w:left="360" w:firstLine="348"/>
        <w:rPr>
          <w:lang w:val="en-US"/>
        </w:rPr>
      </w:pPr>
      <w:r w:rsidRPr="00555384">
        <w:t>Должна появит</w:t>
      </w:r>
      <w:r w:rsidR="00D36B6B">
        <w:t>ь</w:t>
      </w:r>
      <w:r w:rsidRPr="00555384">
        <w:t>ся ф</w:t>
      </w:r>
      <w:r w:rsidR="00384DD3">
        <w:t>и</w:t>
      </w:r>
      <w:r w:rsidRPr="00555384">
        <w:t>рменная надпись “</w:t>
      </w:r>
      <w:r w:rsidRPr="00384DD3">
        <w:rPr>
          <w:lang w:val="en-US"/>
        </w:rPr>
        <w:t>Spring</w:t>
      </w:r>
      <w:r w:rsidRPr="00555384">
        <w:t>” и пройти загрузка приложения</w:t>
      </w:r>
      <w:r w:rsidR="00384DD3" w:rsidRPr="00384DD3">
        <w:t>.</w:t>
      </w:r>
      <w:r w:rsidR="00384DD3">
        <w:t xml:space="preserve"> После</w:t>
      </w:r>
      <w:r w:rsidR="00384DD3" w:rsidRPr="00384DD3">
        <w:rPr>
          <w:lang w:val="en-US"/>
        </w:rPr>
        <w:t xml:space="preserve"> </w:t>
      </w:r>
      <w:r w:rsidR="00384DD3">
        <w:t>старта</w:t>
      </w:r>
      <w:r w:rsidR="00384DD3" w:rsidRPr="00384DD3">
        <w:rPr>
          <w:lang w:val="en-US"/>
        </w:rPr>
        <w:t xml:space="preserve"> </w:t>
      </w:r>
      <w:r w:rsidR="00384DD3">
        <w:t>должна</w:t>
      </w:r>
      <w:r w:rsidR="00384DD3" w:rsidRPr="00384DD3">
        <w:rPr>
          <w:lang w:val="en-US"/>
        </w:rPr>
        <w:t xml:space="preserve"> </w:t>
      </w:r>
      <w:r w:rsidR="00384DD3">
        <w:t>выйти</w:t>
      </w:r>
      <w:r w:rsidR="00384DD3" w:rsidRPr="00384DD3">
        <w:rPr>
          <w:lang w:val="en-US"/>
        </w:rPr>
        <w:t xml:space="preserve"> </w:t>
      </w:r>
      <w:r w:rsidR="00384DD3">
        <w:t>надпись</w:t>
      </w:r>
      <w:r w:rsidR="00384DD3" w:rsidRPr="00384DD3">
        <w:rPr>
          <w:lang w:val="en-US"/>
        </w:rPr>
        <w:t xml:space="preserve"> «…Started </w:t>
      </w:r>
      <w:proofErr w:type="spellStart"/>
      <w:r w:rsidR="00384DD3">
        <w:rPr>
          <w:lang w:val="en-US"/>
        </w:rPr>
        <w:t>W</w:t>
      </w:r>
      <w:r w:rsidR="00384DD3" w:rsidRPr="00384DD3">
        <w:rPr>
          <w:lang w:val="en-US"/>
        </w:rPr>
        <w:t>ordCounterApplicationTests</w:t>
      </w:r>
      <w:proofErr w:type="spellEnd"/>
      <w:r w:rsidR="00384DD3" w:rsidRPr="00384DD3">
        <w:rPr>
          <w:lang w:val="en-US"/>
        </w:rPr>
        <w:t xml:space="preserve"> in </w:t>
      </w:r>
      <w:r w:rsidR="00384DD3">
        <w:rPr>
          <w:lang w:val="en-US"/>
        </w:rPr>
        <w:t xml:space="preserve">… </w:t>
      </w:r>
      <w:r w:rsidR="00384DD3" w:rsidRPr="00384DD3">
        <w:rPr>
          <w:lang w:val="en-US"/>
        </w:rPr>
        <w:t xml:space="preserve">seconds (JVM running for </w:t>
      </w:r>
      <w:r w:rsidR="00384DD3">
        <w:rPr>
          <w:lang w:val="en-US"/>
        </w:rPr>
        <w:t>…</w:t>
      </w:r>
      <w:r w:rsidR="00384DD3" w:rsidRPr="00384DD3">
        <w:rPr>
          <w:lang w:val="en-US"/>
        </w:rPr>
        <w:t>)»</w:t>
      </w:r>
    </w:p>
    <w:p w:rsidR="00555384" w:rsidRPr="00555384" w:rsidRDefault="00555384" w:rsidP="003C1E09">
      <w:pPr>
        <w:pStyle w:val="a3"/>
        <w:numPr>
          <w:ilvl w:val="0"/>
          <w:numId w:val="2"/>
        </w:numPr>
        <w:spacing w:line="276" w:lineRule="auto"/>
        <w:rPr>
          <w:b/>
        </w:rPr>
      </w:pPr>
      <w:r>
        <w:t>В браузере, в строке адреса ввести</w:t>
      </w:r>
      <w:r w:rsidRPr="00555384">
        <w:t>:</w:t>
      </w:r>
    </w:p>
    <w:p w:rsidR="003C1E09" w:rsidRPr="003C1E09" w:rsidRDefault="00555384" w:rsidP="003C1E09">
      <w:pPr>
        <w:pStyle w:val="a3"/>
        <w:spacing w:after="240" w:line="276" w:lineRule="auto"/>
        <w:rPr>
          <w:b/>
        </w:rPr>
      </w:pPr>
      <w:r w:rsidRPr="00555384">
        <w:rPr>
          <w:b/>
        </w:rPr>
        <w:t xml:space="preserve"> </w:t>
      </w:r>
      <w:proofErr w:type="spellStart"/>
      <w:proofErr w:type="gramStart"/>
      <w:r w:rsidRPr="00555384">
        <w:rPr>
          <w:b/>
          <w:lang w:val="en-US"/>
        </w:rPr>
        <w:t>localhost</w:t>
      </w:r>
      <w:proofErr w:type="spellEnd"/>
      <w:r w:rsidRPr="00555384">
        <w:rPr>
          <w:b/>
        </w:rPr>
        <w:t>:</w:t>
      </w:r>
      <w:proofErr w:type="gramEnd"/>
      <w:r w:rsidRPr="00555384">
        <w:rPr>
          <w:b/>
        </w:rPr>
        <w:t>8080</w:t>
      </w:r>
      <w:r w:rsidR="003C1E09">
        <w:rPr>
          <w:b/>
        </w:rPr>
        <w:t>/</w:t>
      </w:r>
      <w:r w:rsidR="003C1E09">
        <w:rPr>
          <w:b/>
          <w:lang w:val="en-US"/>
        </w:rPr>
        <w:t>swagger</w:t>
      </w:r>
      <w:r w:rsidR="003C1E09" w:rsidRPr="003C1E09">
        <w:rPr>
          <w:b/>
        </w:rPr>
        <w:t>-</w:t>
      </w:r>
      <w:proofErr w:type="spellStart"/>
      <w:r w:rsidR="003C1E09">
        <w:rPr>
          <w:b/>
          <w:lang w:val="en-US"/>
        </w:rPr>
        <w:t>ui</w:t>
      </w:r>
      <w:proofErr w:type="spellEnd"/>
      <w:r w:rsidR="003C1E09" w:rsidRPr="003C1E09">
        <w:rPr>
          <w:b/>
        </w:rPr>
        <w:t>.</w:t>
      </w:r>
      <w:r w:rsidR="003C1E09">
        <w:rPr>
          <w:b/>
          <w:lang w:val="en-US"/>
        </w:rPr>
        <w:t>html</w:t>
      </w:r>
    </w:p>
    <w:p w:rsidR="00555384" w:rsidRPr="003C1E09" w:rsidRDefault="00384DD3" w:rsidP="003C1E09">
      <w:pPr>
        <w:pStyle w:val="a3"/>
        <w:spacing w:before="120" w:after="120" w:line="276" w:lineRule="auto"/>
      </w:pPr>
      <w:r>
        <w:t>Будет осуществлен переход к</w:t>
      </w:r>
      <w:r w:rsidR="003C1E09" w:rsidRPr="003C1E09">
        <w:t xml:space="preserve"> </w:t>
      </w:r>
      <w:r w:rsidR="003C1E09">
        <w:rPr>
          <w:lang w:val="en-US"/>
        </w:rPr>
        <w:t>Swagger</w:t>
      </w:r>
      <w:r w:rsidR="003C1E09" w:rsidRPr="003C1E09">
        <w:t xml:space="preserve"> </w:t>
      </w:r>
      <w:proofErr w:type="gramStart"/>
      <w:r w:rsidR="003C1E09">
        <w:rPr>
          <w:lang w:val="en-US"/>
        </w:rPr>
        <w:t>UI</w:t>
      </w:r>
      <w:proofErr w:type="gramEnd"/>
      <w:r w:rsidR="003C1E09" w:rsidRPr="003C1E09">
        <w:t xml:space="preserve"> </w:t>
      </w:r>
      <w:r w:rsidR="003C1E09">
        <w:t xml:space="preserve">где можно протестировать </w:t>
      </w:r>
      <w:r w:rsidR="003C1E09">
        <w:rPr>
          <w:lang w:val="en-US"/>
        </w:rPr>
        <w:t>API</w:t>
      </w:r>
      <w:r w:rsidR="003C1E09" w:rsidRPr="003C1E09">
        <w:t>.</w:t>
      </w:r>
    </w:p>
    <w:p w:rsidR="00384DD3" w:rsidRDefault="00384DD3" w:rsidP="00384DD3">
      <w:pPr>
        <w:pStyle w:val="2"/>
      </w:pPr>
      <w:r>
        <w:t xml:space="preserve">3 Остановка </w:t>
      </w:r>
      <w:proofErr w:type="spellStart"/>
      <w:r w:rsidR="003C1E09">
        <w:t>бэкэнда</w:t>
      </w:r>
      <w:proofErr w:type="spellEnd"/>
    </w:p>
    <w:p w:rsidR="00384DD3" w:rsidRPr="00666AFC" w:rsidRDefault="00384DD3" w:rsidP="00384DD3">
      <w:r>
        <w:t xml:space="preserve">Для остановки приложения можно воспользоваться любым менеджером процессов. </w:t>
      </w:r>
    </w:p>
    <w:p w:rsidR="003C1E09" w:rsidRDefault="00384DD3" w:rsidP="003C1E09">
      <w:r>
        <w:t xml:space="preserve">В </w:t>
      </w:r>
      <w:r>
        <w:rPr>
          <w:lang w:val="en-US"/>
        </w:rPr>
        <w:t>Windows</w:t>
      </w:r>
      <w:r w:rsidRPr="00384DD3">
        <w:t xml:space="preserve"> </w:t>
      </w:r>
      <w:r>
        <w:t xml:space="preserve">можно использовать стандартный Диспетчер задач, вкладка «Процессы». Там необходимо отключить процессы </w:t>
      </w:r>
      <w:r>
        <w:rPr>
          <w:lang w:val="en-US"/>
        </w:rPr>
        <w:t>java</w:t>
      </w:r>
      <w:r w:rsidR="001F350E">
        <w:t>.</w:t>
      </w:r>
    </w:p>
    <w:p w:rsidR="003C1E09" w:rsidRDefault="003C1E09" w:rsidP="003C1E09"/>
    <w:p w:rsidR="003C1E09" w:rsidRDefault="003C1E09" w:rsidP="003C1E09">
      <w:pPr>
        <w:pStyle w:val="2"/>
      </w:pPr>
      <w:r>
        <w:t>4</w:t>
      </w:r>
      <w:r>
        <w:t xml:space="preserve"> </w:t>
      </w:r>
      <w:r>
        <w:t xml:space="preserve">Запуск </w:t>
      </w:r>
      <w:proofErr w:type="spellStart"/>
      <w:r>
        <w:t>фронтэнда</w:t>
      </w:r>
      <w:proofErr w:type="spellEnd"/>
    </w:p>
    <w:p w:rsidR="003C1E09" w:rsidRPr="003C1E09" w:rsidRDefault="003C1E09" w:rsidP="003C1E09">
      <w:r>
        <w:t xml:space="preserve">Для запуска </w:t>
      </w:r>
      <w:proofErr w:type="spellStart"/>
      <w:r>
        <w:t>фронтэнда</w:t>
      </w:r>
      <w:proofErr w:type="spellEnd"/>
      <w:r>
        <w:t xml:space="preserve"> необходимо открыть браузером файл </w:t>
      </w:r>
      <w:r>
        <w:rPr>
          <w:lang w:val="en-US"/>
        </w:rPr>
        <w:t>index</w:t>
      </w:r>
      <w:r w:rsidRPr="003C1E09">
        <w:t>.</w:t>
      </w:r>
      <w:r>
        <w:rPr>
          <w:lang w:val="en-US"/>
        </w:rPr>
        <w:t>html</w:t>
      </w:r>
      <w:r w:rsidRPr="003C1E09">
        <w:t xml:space="preserve"> </w:t>
      </w:r>
      <w:r>
        <w:t>из папки</w:t>
      </w:r>
    </w:p>
    <w:p w:rsidR="003C1E09" w:rsidRPr="003C1E09" w:rsidRDefault="003C1E09" w:rsidP="003C1E09">
      <w:r w:rsidRPr="003C1E09">
        <w:rPr>
          <w:b/>
          <w:i/>
          <w:lang w:val="en-US"/>
        </w:rPr>
        <w:t>X</w:t>
      </w:r>
      <w:r w:rsidRPr="003C1E09">
        <w:rPr>
          <w:b/>
          <w:i/>
        </w:rPr>
        <w:t xml:space="preserve"> </w:t>
      </w:r>
      <w:r w:rsidRPr="003C1E09">
        <w:rPr>
          <w:i/>
        </w:rPr>
        <w:t xml:space="preserve">\ </w:t>
      </w:r>
      <w:r w:rsidRPr="003C1E09">
        <w:rPr>
          <w:i/>
          <w:lang w:val="en-US"/>
        </w:rPr>
        <w:t>exercise</w:t>
      </w:r>
      <w:r w:rsidRPr="003C1E09">
        <w:rPr>
          <w:i/>
        </w:rPr>
        <w:t>\</w:t>
      </w:r>
      <w:proofErr w:type="spellStart"/>
      <w:r w:rsidRPr="003C1E09">
        <w:rPr>
          <w:i/>
          <w:lang w:val="en-US"/>
        </w:rPr>
        <w:t>src</w:t>
      </w:r>
      <w:proofErr w:type="spellEnd"/>
      <w:r w:rsidRPr="003C1E09">
        <w:rPr>
          <w:i/>
        </w:rPr>
        <w:t>\</w:t>
      </w:r>
      <w:r w:rsidRPr="003C1E09">
        <w:rPr>
          <w:i/>
          <w:lang w:val="en-US"/>
        </w:rPr>
        <w:t>main</w:t>
      </w:r>
      <w:r w:rsidRPr="003C1E09">
        <w:rPr>
          <w:i/>
        </w:rPr>
        <w:t>\</w:t>
      </w:r>
      <w:r w:rsidRPr="003C1E09">
        <w:rPr>
          <w:i/>
          <w:lang w:val="en-US"/>
        </w:rPr>
        <w:t>resources</w:t>
      </w:r>
      <w:r w:rsidRPr="003C1E09">
        <w:rPr>
          <w:i/>
        </w:rPr>
        <w:t>\</w:t>
      </w:r>
      <w:r w:rsidRPr="003C1E09">
        <w:rPr>
          <w:i/>
          <w:lang w:val="en-US"/>
        </w:rPr>
        <w:t>static</w:t>
      </w:r>
      <w:r>
        <w:t xml:space="preserve">, где </w:t>
      </w:r>
      <w:r w:rsidRPr="003C1E09">
        <w:rPr>
          <w:b/>
          <w:i/>
        </w:rPr>
        <w:t xml:space="preserve">Х </w:t>
      </w:r>
      <w:r>
        <w:t>– адрес папки с проектом на диске.</w:t>
      </w:r>
    </w:p>
    <w:p w:rsidR="003C1E09" w:rsidRPr="00887233" w:rsidRDefault="00887233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</w:rPr>
      </w:pPr>
      <w:r>
        <w:t xml:space="preserve">Желательно использовать </w:t>
      </w:r>
      <w:proofErr w:type="spellStart"/>
      <w:r>
        <w:rPr>
          <w:lang w:val="en-US"/>
        </w:rPr>
        <w:t>Chome</w:t>
      </w:r>
      <w:proofErr w:type="spellEnd"/>
      <w:r w:rsidRPr="00887233">
        <w:t xml:space="preserve"> </w:t>
      </w:r>
      <w:r>
        <w:t xml:space="preserve">или </w:t>
      </w:r>
      <w:r>
        <w:rPr>
          <w:lang w:val="en-US"/>
        </w:rPr>
        <w:t>Firefox</w:t>
      </w:r>
      <w:r w:rsidRPr="00887233">
        <w:t xml:space="preserve"> </w:t>
      </w:r>
      <w:r>
        <w:t xml:space="preserve">последних версий, т.к. используются такие возможности </w:t>
      </w:r>
      <w:r>
        <w:rPr>
          <w:lang w:val="en-US"/>
        </w:rPr>
        <w:t>HTML</w:t>
      </w:r>
      <w:r w:rsidRPr="00887233">
        <w:t xml:space="preserve">5, </w:t>
      </w:r>
      <w:r>
        <w:t xml:space="preserve">как </w:t>
      </w:r>
      <w:r>
        <w:rPr>
          <w:lang w:val="en-US"/>
        </w:rPr>
        <w:t>input</w:t>
      </w:r>
      <w:r w:rsidRPr="00887233">
        <w:t xml:space="preserve"> </w:t>
      </w:r>
      <w:r>
        <w:rPr>
          <w:lang w:val="en-US"/>
        </w:rPr>
        <w:t>data</w:t>
      </w:r>
      <w:r w:rsidRPr="00887233">
        <w:t>.</w:t>
      </w:r>
      <w:r w:rsidR="003C1E09" w:rsidRPr="00887233">
        <w:br w:type="page"/>
      </w:r>
    </w:p>
    <w:p w:rsidR="00384DD3" w:rsidRDefault="003C1E09" w:rsidP="00384DD3">
      <w:pPr>
        <w:pStyle w:val="2"/>
        <w:rPr>
          <w:lang w:val="en-US"/>
        </w:rPr>
      </w:pPr>
      <w:proofErr w:type="gramStart"/>
      <w:r>
        <w:rPr>
          <w:lang w:val="en-US"/>
        </w:rPr>
        <w:lastRenderedPageBreak/>
        <w:t>5</w:t>
      </w:r>
      <w:r w:rsidR="00D96FFB" w:rsidRPr="003C1E09">
        <w:rPr>
          <w:lang w:val="en-US"/>
        </w:rPr>
        <w:t>*</w:t>
      </w:r>
      <w:r w:rsidR="00384DD3" w:rsidRPr="003C1E09">
        <w:rPr>
          <w:lang w:val="en-US"/>
        </w:rPr>
        <w:t xml:space="preserve"> </w:t>
      </w:r>
      <w:r w:rsidR="000A73A3">
        <w:t>Сопроводительное</w:t>
      </w:r>
      <w:r w:rsidR="000A73A3" w:rsidRPr="003C1E09">
        <w:rPr>
          <w:lang w:val="en-US"/>
        </w:rPr>
        <w:t xml:space="preserve"> </w:t>
      </w:r>
      <w:r w:rsidR="000A73A3">
        <w:t>письмо</w:t>
      </w:r>
      <w:r w:rsidR="000A73A3" w:rsidRPr="003C1E09">
        <w:rPr>
          <w:lang w:val="en-US"/>
        </w:rPr>
        <w:t>.</w:t>
      </w:r>
      <w:proofErr w:type="gramEnd"/>
      <w:r w:rsidR="000A73A3" w:rsidRPr="003C1E09">
        <w:rPr>
          <w:lang w:val="en-US"/>
        </w:rPr>
        <w:t xml:space="preserve"> </w:t>
      </w:r>
      <w:r w:rsidR="00384DD3">
        <w:t>Описание приложения</w:t>
      </w:r>
    </w:p>
    <w:p w:rsidR="00384DD3" w:rsidRDefault="00384DD3" w:rsidP="00384DD3">
      <w:r>
        <w:t>Используется следующий технологический стек</w:t>
      </w:r>
      <w:r w:rsidR="00887233">
        <w:t>:</w:t>
      </w:r>
    </w:p>
    <w:p w:rsidR="00384DD3" w:rsidRPr="00384DD3" w:rsidRDefault="00384DD3" w:rsidP="00384DD3">
      <w:pPr>
        <w:pStyle w:val="a3"/>
        <w:numPr>
          <w:ilvl w:val="0"/>
          <w:numId w:val="3"/>
        </w:numPr>
      </w:pPr>
      <w:r>
        <w:t>Каркас приложения</w:t>
      </w:r>
      <w:r w:rsidR="003C1447">
        <w:t xml:space="preserve"> (</w:t>
      </w:r>
      <w:r w:rsidR="003C1447">
        <w:rPr>
          <w:lang w:val="en-US"/>
        </w:rPr>
        <w:t>MVC</w:t>
      </w:r>
      <w:r w:rsidR="003C1447" w:rsidRPr="003C1447">
        <w:t>)</w:t>
      </w:r>
      <w:r>
        <w:t xml:space="preserve">, разработка, безопасность, работа с базой данных - </w:t>
      </w:r>
      <w:r>
        <w:rPr>
          <w:lang w:val="en-US"/>
        </w:rPr>
        <w:t>Spring</w:t>
      </w:r>
      <w:r w:rsidRPr="00384DD3">
        <w:t xml:space="preserve"> </w:t>
      </w:r>
      <w:r>
        <w:rPr>
          <w:lang w:val="en-US"/>
        </w:rPr>
        <w:t>Boot</w:t>
      </w:r>
      <w:r w:rsidR="003C1E09" w:rsidRPr="003C1E09">
        <w:t xml:space="preserve"> 2.3.3</w:t>
      </w:r>
      <w:r w:rsidRPr="00384DD3">
        <w:t xml:space="preserve"> (</w:t>
      </w:r>
      <w:proofErr w:type="spellStart"/>
      <w:r>
        <w:rPr>
          <w:lang w:val="en-US"/>
        </w:rPr>
        <w:t>devtools</w:t>
      </w:r>
      <w:proofErr w:type="spellEnd"/>
      <w:r w:rsidRPr="00384DD3">
        <w:t xml:space="preserve">, </w:t>
      </w:r>
      <w:r>
        <w:rPr>
          <w:lang w:val="en-US"/>
        </w:rPr>
        <w:t>web</w:t>
      </w:r>
      <w:r w:rsidRPr="00384DD3">
        <w:t xml:space="preserve">, </w:t>
      </w:r>
      <w:r>
        <w:rPr>
          <w:lang w:val="en-US"/>
        </w:rPr>
        <w:t>security</w:t>
      </w:r>
      <w:r w:rsidRPr="00384DD3">
        <w:t xml:space="preserve">, </w:t>
      </w:r>
      <w:r>
        <w:rPr>
          <w:lang w:val="en-US"/>
        </w:rPr>
        <w:t>data</w:t>
      </w:r>
      <w:r w:rsidRPr="00384DD3">
        <w:t xml:space="preserve"> </w:t>
      </w:r>
      <w:r>
        <w:rPr>
          <w:lang w:val="en-US"/>
        </w:rPr>
        <w:t>JPA</w:t>
      </w:r>
      <w:r w:rsidRPr="00384DD3">
        <w:t>)</w:t>
      </w:r>
      <w:r>
        <w:t>;</w:t>
      </w:r>
    </w:p>
    <w:p w:rsidR="00384DD3" w:rsidRPr="003C1E09" w:rsidRDefault="00384DD3" w:rsidP="00384DD3">
      <w:pPr>
        <w:pStyle w:val="a3"/>
        <w:numPr>
          <w:ilvl w:val="0"/>
          <w:numId w:val="3"/>
        </w:numPr>
      </w:pPr>
      <w:r>
        <w:t>Сборка приложения –</w:t>
      </w:r>
      <w:r w:rsidRPr="003C1E09">
        <w:t xml:space="preserve"> </w:t>
      </w:r>
      <w:r>
        <w:rPr>
          <w:lang w:val="en-US"/>
        </w:rPr>
        <w:t>Maven</w:t>
      </w:r>
      <w:r>
        <w:t>;</w:t>
      </w:r>
    </w:p>
    <w:p w:rsidR="00384DD3" w:rsidRDefault="00384DD3" w:rsidP="00384DD3">
      <w:pPr>
        <w:pStyle w:val="a3"/>
        <w:numPr>
          <w:ilvl w:val="0"/>
          <w:numId w:val="3"/>
        </w:numPr>
      </w:pPr>
      <w:r>
        <w:t xml:space="preserve">База данных – </w:t>
      </w:r>
      <w:r>
        <w:rPr>
          <w:lang w:val="en-US"/>
        </w:rPr>
        <w:t>H</w:t>
      </w:r>
      <w:r w:rsidRPr="00384DD3">
        <w:t xml:space="preserve">2, </w:t>
      </w:r>
      <w:r>
        <w:t xml:space="preserve">в режиме </w:t>
      </w:r>
      <w:r>
        <w:rPr>
          <w:lang w:val="en-US"/>
        </w:rPr>
        <w:t>in</w:t>
      </w:r>
      <w:r w:rsidRPr="00384DD3">
        <w:t>-</w:t>
      </w:r>
      <w:r>
        <w:rPr>
          <w:lang w:val="en-US"/>
        </w:rPr>
        <w:t>memory</w:t>
      </w:r>
      <w:r w:rsidRPr="00384DD3">
        <w:t xml:space="preserve"> </w:t>
      </w:r>
      <w:r w:rsidRPr="00384DD3">
        <w:rPr>
          <w:i/>
        </w:rPr>
        <w:t xml:space="preserve">(исключительно в целях </w:t>
      </w:r>
      <w:r>
        <w:rPr>
          <w:i/>
        </w:rPr>
        <w:t xml:space="preserve">упрощения </w:t>
      </w:r>
      <w:r w:rsidRPr="00384DD3">
        <w:rPr>
          <w:i/>
        </w:rPr>
        <w:t>передачи тестового задания</w:t>
      </w:r>
      <w:r>
        <w:t>)</w:t>
      </w:r>
      <w:r w:rsidR="00072317" w:rsidRPr="00072317">
        <w:t>;</w:t>
      </w:r>
    </w:p>
    <w:p w:rsidR="00D96FFB" w:rsidRPr="003C1447" w:rsidRDefault="00072317" w:rsidP="003C1E09">
      <w:pPr>
        <w:pStyle w:val="a3"/>
        <w:numPr>
          <w:ilvl w:val="0"/>
          <w:numId w:val="3"/>
        </w:numPr>
      </w:pPr>
      <w:r>
        <w:rPr>
          <w:lang w:val="en-US"/>
        </w:rPr>
        <w:t>ORM, Validator – Hibernate;</w:t>
      </w:r>
    </w:p>
    <w:p w:rsidR="003C1447" w:rsidRDefault="003C1447" w:rsidP="00384DD3">
      <w:pPr>
        <w:pStyle w:val="a3"/>
        <w:numPr>
          <w:ilvl w:val="0"/>
          <w:numId w:val="3"/>
        </w:numPr>
      </w:pPr>
      <w:r>
        <w:t xml:space="preserve">Контейнер </w:t>
      </w:r>
      <w:proofErr w:type="spellStart"/>
      <w:r>
        <w:t>сервлетов</w:t>
      </w:r>
      <w:proofErr w:type="spellEnd"/>
      <w:r>
        <w:rPr>
          <w:lang w:val="en-US"/>
        </w:rPr>
        <w:t>, CDI</w:t>
      </w:r>
      <w:r>
        <w:t xml:space="preserve"> </w:t>
      </w:r>
      <w:r w:rsidR="00011A19">
        <w:t>–</w:t>
      </w:r>
      <w:r>
        <w:t xml:space="preserve"> </w:t>
      </w:r>
      <w:r>
        <w:rPr>
          <w:lang w:val="en-US"/>
        </w:rPr>
        <w:t>Tomcat</w:t>
      </w:r>
    </w:p>
    <w:p w:rsidR="00011A19" w:rsidRDefault="00011A19" w:rsidP="00384DD3">
      <w:pPr>
        <w:pStyle w:val="a3"/>
        <w:numPr>
          <w:ilvl w:val="0"/>
          <w:numId w:val="3"/>
        </w:numPr>
      </w:pPr>
      <w:r>
        <w:t xml:space="preserve">Система контроля версий </w:t>
      </w:r>
      <w:r w:rsidR="00887233">
        <w:t>–</w:t>
      </w:r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887233" w:rsidRPr="00887233" w:rsidRDefault="00887233" w:rsidP="00384DD3">
      <w:pPr>
        <w:pStyle w:val="a3"/>
        <w:numPr>
          <w:ilvl w:val="0"/>
          <w:numId w:val="3"/>
        </w:numPr>
        <w:rPr>
          <w:lang w:val="en-US"/>
        </w:rPr>
      </w:pPr>
      <w:r>
        <w:t>Фронт</w:t>
      </w:r>
      <w:r w:rsidRPr="00887233">
        <w:rPr>
          <w:lang w:val="en-US"/>
        </w:rPr>
        <w:t xml:space="preserve"> – </w:t>
      </w:r>
      <w:r>
        <w:rPr>
          <w:lang w:val="en-US"/>
        </w:rPr>
        <w:t>HTML5, CSS3, JS (ECMAScript6).</w:t>
      </w:r>
    </w:p>
    <w:p w:rsidR="003C1447" w:rsidRPr="00887233" w:rsidRDefault="003C1447" w:rsidP="003C1447">
      <w:pPr>
        <w:rPr>
          <w:lang w:val="en-US"/>
        </w:rPr>
      </w:pPr>
    </w:p>
    <w:p w:rsidR="00215EFD" w:rsidRPr="003C1447" w:rsidRDefault="00215EFD" w:rsidP="003C1447">
      <w:r>
        <w:t>Пару слов о проекте:</w:t>
      </w:r>
    </w:p>
    <w:p w:rsidR="00D96FFB" w:rsidRPr="009D13F1" w:rsidRDefault="003C1E09" w:rsidP="003C1447">
      <w:r>
        <w:t xml:space="preserve">Приложение </w:t>
      </w:r>
      <w:r w:rsidR="009D13F1">
        <w:t>состоит из</w:t>
      </w:r>
      <w:r>
        <w:t xml:space="preserve"> клиентск</w:t>
      </w:r>
      <w:r w:rsidR="009D13F1">
        <w:t>ой</w:t>
      </w:r>
      <w:r>
        <w:t xml:space="preserve"> част</w:t>
      </w:r>
      <w:r w:rsidR="009D13F1">
        <w:t>и</w:t>
      </w:r>
      <w:r>
        <w:t>, реализ</w:t>
      </w:r>
      <w:r w:rsidR="009D13F1">
        <w:t>ованной</w:t>
      </w:r>
      <w:r>
        <w:t xml:space="preserve"> на </w:t>
      </w:r>
      <w:r>
        <w:rPr>
          <w:lang w:val="en-US"/>
        </w:rPr>
        <w:t>JavaScript</w:t>
      </w:r>
      <w:r w:rsidRPr="003C1E09">
        <w:t xml:space="preserve">, </w:t>
      </w:r>
      <w:r>
        <w:t xml:space="preserve">и </w:t>
      </w:r>
      <w:r w:rsidR="009D13F1">
        <w:t xml:space="preserve">серверной части, реализованной на </w:t>
      </w:r>
      <w:r w:rsidR="009D13F1">
        <w:rPr>
          <w:lang w:val="en-US"/>
        </w:rPr>
        <w:t>Java</w:t>
      </w:r>
      <w:r w:rsidR="009D13F1" w:rsidRPr="009D13F1">
        <w:t xml:space="preserve"> 11 + </w:t>
      </w:r>
      <w:r w:rsidR="009D13F1">
        <w:rPr>
          <w:lang w:val="en-US"/>
        </w:rPr>
        <w:t>Spring</w:t>
      </w:r>
      <w:r w:rsidR="009D13F1" w:rsidRPr="009D13F1">
        <w:t xml:space="preserve"> </w:t>
      </w:r>
      <w:r w:rsidR="009D13F1">
        <w:rPr>
          <w:lang w:val="en-US"/>
        </w:rPr>
        <w:t>Boot</w:t>
      </w:r>
      <w:r w:rsidR="009D13F1" w:rsidRPr="009D13F1">
        <w:t xml:space="preserve"> 2.3.3.</w:t>
      </w:r>
    </w:p>
    <w:p w:rsidR="009D13F1" w:rsidRDefault="009D13F1" w:rsidP="003C1447">
      <w:r>
        <w:t xml:space="preserve">Серверная часть представляет собой </w:t>
      </w:r>
      <w:proofErr w:type="gramStart"/>
      <w:r>
        <w:t>открытый</w:t>
      </w:r>
      <w:proofErr w:type="gramEnd"/>
      <w:r w:rsidRPr="009D13F1">
        <w:t xml:space="preserve"> </w:t>
      </w:r>
      <w:proofErr w:type="spellStart"/>
      <w:r>
        <w:rPr>
          <w:lang w:val="en-US"/>
        </w:rPr>
        <w:t>RESTful</w:t>
      </w:r>
      <w:proofErr w:type="spellEnd"/>
      <w:r w:rsidRPr="009D13F1">
        <w:t xml:space="preserve"> </w:t>
      </w:r>
      <w:r>
        <w:rPr>
          <w:lang w:val="en-US"/>
        </w:rPr>
        <w:t>API</w:t>
      </w:r>
      <w:r w:rsidRPr="009D13F1">
        <w:t xml:space="preserve">. </w:t>
      </w:r>
    </w:p>
    <w:p w:rsidR="009D13F1" w:rsidRPr="009D13F1" w:rsidRDefault="009D13F1" w:rsidP="009D13F1">
      <w:proofErr w:type="gramStart"/>
      <w:r>
        <w:rPr>
          <w:lang w:val="en-US"/>
        </w:rPr>
        <w:t>API</w:t>
      </w:r>
      <w:r>
        <w:t xml:space="preserve"> описан на </w:t>
      </w:r>
      <w:r>
        <w:rPr>
          <w:lang w:val="en-US"/>
        </w:rPr>
        <w:t>Swagger</w:t>
      </w:r>
      <w:r w:rsidRPr="009D13F1">
        <w:t>’</w:t>
      </w:r>
      <w:r>
        <w:t>е.</w:t>
      </w:r>
      <w:proofErr w:type="gramEnd"/>
      <w:r>
        <w:t xml:space="preserve"> </w:t>
      </w:r>
    </w:p>
    <w:p w:rsidR="00364AD1" w:rsidRDefault="00364AD1" w:rsidP="00364AD1">
      <w:r>
        <w:t>База данных хранится в ОЗУ и очищается при остановке приложения. Такой выбор был сделан для упрощения разворачивания приложения при передаче.</w:t>
      </w:r>
    </w:p>
    <w:p w:rsidR="00225A9E" w:rsidRDefault="00364AD1" w:rsidP="009D13F1">
      <w:r>
        <w:t>Для работы с БД использ</w:t>
      </w:r>
      <w:r w:rsidR="009D13F1">
        <w:t>уется</w:t>
      </w:r>
      <w:r>
        <w:t xml:space="preserve"> </w:t>
      </w:r>
      <w:r>
        <w:rPr>
          <w:lang w:val="en-US"/>
        </w:rPr>
        <w:t>ORM</w:t>
      </w:r>
      <w:r w:rsidRPr="00364AD1">
        <w:t>-</w:t>
      </w:r>
      <w:r>
        <w:t xml:space="preserve">подход и </w:t>
      </w:r>
      <w:r>
        <w:rPr>
          <w:lang w:val="en-US"/>
        </w:rPr>
        <w:t>Hibernate</w:t>
      </w:r>
      <w:r w:rsidR="009D13F1">
        <w:t xml:space="preserve"> + </w:t>
      </w:r>
      <w:r w:rsidR="009D13F1">
        <w:rPr>
          <w:lang w:val="en-US"/>
        </w:rPr>
        <w:t>Validator</w:t>
      </w:r>
      <w:r w:rsidR="009D13F1" w:rsidRPr="009D13F1">
        <w:t xml:space="preserve">, </w:t>
      </w:r>
      <w:r w:rsidR="009D13F1">
        <w:t xml:space="preserve">для удобства работы, безопасности и </w:t>
      </w:r>
      <w:r>
        <w:t>расширяемости приложения в будущем</w:t>
      </w:r>
      <w:r w:rsidR="0021033B">
        <w:t xml:space="preserve"> (например, для перехода на БД </w:t>
      </w:r>
      <w:proofErr w:type="spellStart"/>
      <w:r w:rsidR="0021033B">
        <w:rPr>
          <w:lang w:val="en-US"/>
        </w:rPr>
        <w:t>Postgres</w:t>
      </w:r>
      <w:proofErr w:type="spellEnd"/>
      <w:r w:rsidR="0021033B">
        <w:t>).</w:t>
      </w:r>
      <w:r w:rsidR="0021033B" w:rsidRPr="0021033B">
        <w:t xml:space="preserve"> </w:t>
      </w:r>
    </w:p>
    <w:p w:rsidR="00887233" w:rsidRDefault="009D13F1" w:rsidP="009D13F1">
      <w:pPr>
        <w:rPr>
          <w:lang w:val="en-US"/>
        </w:rPr>
      </w:pPr>
      <w:r>
        <w:t xml:space="preserve">Так как откликался я все-таки на позицию </w:t>
      </w:r>
      <w:r>
        <w:rPr>
          <w:lang w:val="en-US"/>
        </w:rPr>
        <w:t>Junior</w:t>
      </w:r>
      <w:r w:rsidRPr="009D13F1">
        <w:t xml:space="preserve"> </w:t>
      </w:r>
      <w:r w:rsidRPr="009D13F1">
        <w:rPr>
          <w:i/>
          <w:u w:val="single"/>
          <w:lang w:val="en-US"/>
        </w:rPr>
        <w:t>Backend</w:t>
      </w:r>
      <w:r>
        <w:rPr>
          <w:i/>
          <w:u w:val="single"/>
        </w:rPr>
        <w:t xml:space="preserve"> </w:t>
      </w:r>
      <w:r w:rsidRPr="009D13F1">
        <w:t xml:space="preserve"> </w:t>
      </w:r>
      <w:r>
        <w:sym w:font="Wingdings" w:char="F04A"/>
      </w:r>
      <w:r>
        <w:t xml:space="preserve">, основной упор был сделан на серверную обработку данных: после каждого изменения поля входных данных фронт запрашивает с сервера полностью всю таблицу и все точки для графиков. </w:t>
      </w:r>
      <w:bookmarkStart w:id="0" w:name="_GoBack"/>
      <w:bookmarkEnd w:id="0"/>
    </w:p>
    <w:p w:rsidR="00887233" w:rsidRDefault="009D13F1" w:rsidP="009D13F1">
      <w:r>
        <w:t>Это не</w:t>
      </w:r>
      <w:r w:rsidR="00887233" w:rsidRPr="00887233">
        <w:t xml:space="preserve"> </w:t>
      </w:r>
      <w:r w:rsidR="00887233">
        <w:t>совсем</w:t>
      </w:r>
      <w:r>
        <w:t xml:space="preserve"> рационально с точки зрения реального приложения, т.к. фильтрацией данных в таблице и перестроением графика </w:t>
      </w:r>
      <w:r w:rsidR="00887233">
        <w:t>логично заниматься на фронте. Однако</w:t>
      </w:r>
      <w:r>
        <w:t xml:space="preserve"> я реализовал весь</w:t>
      </w:r>
      <w:r w:rsidR="00887233" w:rsidRPr="00887233">
        <w:t xml:space="preserve"> </w:t>
      </w:r>
      <w:r w:rsidR="00887233">
        <w:t xml:space="preserve">этот функционал в </w:t>
      </w:r>
      <w:proofErr w:type="spellStart"/>
      <w:r w:rsidR="00887233">
        <w:t>бэкенде</w:t>
      </w:r>
      <w:proofErr w:type="spellEnd"/>
      <w:r w:rsidR="00887233">
        <w:t>, фронт только получает и обновляет данные.</w:t>
      </w:r>
    </w:p>
    <w:p w:rsidR="00887233" w:rsidRDefault="00887233" w:rsidP="009D13F1"/>
    <w:p w:rsidR="00215EFD" w:rsidRDefault="009D13F1" w:rsidP="00D96FFB">
      <w:r w:rsidRPr="00887233">
        <w:rPr>
          <w:i/>
        </w:rPr>
        <w:t>Что не удалось</w:t>
      </w:r>
      <w:r>
        <w:t>: с</w:t>
      </w:r>
      <w:r w:rsidR="00D96FFB">
        <w:t>тилизация</w:t>
      </w:r>
      <w:r w:rsidR="00215EFD">
        <w:t xml:space="preserve"> и </w:t>
      </w:r>
      <w:proofErr w:type="spellStart"/>
      <w:r w:rsidR="00215EFD">
        <w:t>кроссбраузерность</w:t>
      </w:r>
      <w:proofErr w:type="spellEnd"/>
      <w:r w:rsidR="00887233">
        <w:t xml:space="preserve"> отдельно не </w:t>
      </w:r>
      <w:proofErr w:type="gramStart"/>
      <w:r w:rsidR="00887233">
        <w:t>прорабатывалась</w:t>
      </w:r>
      <w:r w:rsidR="00887233" w:rsidRPr="00887233">
        <w:t xml:space="preserve"> </w:t>
      </w:r>
      <w:r w:rsidR="000A73A3">
        <w:sym w:font="Wingdings" w:char="F04A"/>
      </w:r>
      <w:r>
        <w:t xml:space="preserve"> </w:t>
      </w:r>
      <w:r>
        <w:rPr>
          <w:lang w:val="en-US"/>
        </w:rPr>
        <w:t>JS</w:t>
      </w:r>
      <w:r w:rsidRPr="009D13F1">
        <w:t xml:space="preserve"> </w:t>
      </w:r>
      <w:r>
        <w:t>скрипты также были</w:t>
      </w:r>
      <w:proofErr w:type="gramEnd"/>
      <w:r>
        <w:t xml:space="preserve"> по кусочкам надерганы со всех уголков интернета</w:t>
      </w:r>
      <w:r w:rsidR="00887233">
        <w:t xml:space="preserve">. График «мертвый», не функционирует. Но </w:t>
      </w:r>
      <w:proofErr w:type="spellStart"/>
      <w:r w:rsidR="00887233">
        <w:t>б</w:t>
      </w:r>
      <w:r w:rsidR="00887233">
        <w:t>экэнд</w:t>
      </w:r>
      <w:proofErr w:type="spellEnd"/>
      <w:r w:rsidR="00887233">
        <w:t xml:space="preserve"> точки для построения графиков выдает</w:t>
      </w:r>
      <w:r w:rsidR="00887233">
        <w:t>. А в</w:t>
      </w:r>
      <w:r>
        <w:t xml:space="preserve">ообще я </w:t>
      </w:r>
      <w:r w:rsidR="00887233">
        <w:t>не очень в</w:t>
      </w:r>
      <w:r>
        <w:t xml:space="preserve"> </w:t>
      </w:r>
      <w:r>
        <w:rPr>
          <w:lang w:val="en-US"/>
        </w:rPr>
        <w:t>JS</w:t>
      </w:r>
      <w:r w:rsidR="00887233">
        <w:t xml:space="preserve"> и верстку, разобраться с графиком не хватило времени из-за завала по основной работе (</w:t>
      </w:r>
      <w:proofErr w:type="gramStart"/>
      <w:r w:rsidR="00887233">
        <w:t xml:space="preserve">( </w:t>
      </w:r>
      <w:proofErr w:type="gramEnd"/>
      <w:r w:rsidR="00887233">
        <w:t>По той же причине не стал писать юнит-тесты.</w:t>
      </w:r>
    </w:p>
    <w:p w:rsidR="00887233" w:rsidRDefault="00887233" w:rsidP="00D96FFB"/>
    <w:p w:rsidR="00887233" w:rsidRPr="00B64468" w:rsidRDefault="00B64468" w:rsidP="00D96FFB">
      <w:pPr>
        <w:rPr>
          <w:i/>
        </w:rPr>
      </w:pPr>
      <w:r>
        <w:rPr>
          <w:i/>
        </w:rPr>
        <w:t xml:space="preserve">           </w:t>
      </w:r>
      <w:r w:rsidR="00887233" w:rsidRPr="00B64468">
        <w:rPr>
          <w:i/>
        </w:rPr>
        <w:t>С уважением и надеждой на обратную связь, Дмитрий!</w:t>
      </w:r>
    </w:p>
    <w:sectPr w:rsidR="00887233" w:rsidRPr="00B64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A1BB3"/>
    <w:multiLevelType w:val="hybridMultilevel"/>
    <w:tmpl w:val="9E409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C59B3"/>
    <w:multiLevelType w:val="hybridMultilevel"/>
    <w:tmpl w:val="C64E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E19C3"/>
    <w:multiLevelType w:val="hybridMultilevel"/>
    <w:tmpl w:val="5E94B70C"/>
    <w:lvl w:ilvl="0" w:tplc="F000C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AF2"/>
    <w:rsid w:val="00011A19"/>
    <w:rsid w:val="00072317"/>
    <w:rsid w:val="000A73A3"/>
    <w:rsid w:val="001F350E"/>
    <w:rsid w:val="0021033B"/>
    <w:rsid w:val="00215EFD"/>
    <w:rsid w:val="00225A9E"/>
    <w:rsid w:val="00364AD1"/>
    <w:rsid w:val="00384DD3"/>
    <w:rsid w:val="003C1447"/>
    <w:rsid w:val="003C1E09"/>
    <w:rsid w:val="004762D2"/>
    <w:rsid w:val="00555384"/>
    <w:rsid w:val="00666AFC"/>
    <w:rsid w:val="007638D4"/>
    <w:rsid w:val="007B5AF2"/>
    <w:rsid w:val="007F31B6"/>
    <w:rsid w:val="00887233"/>
    <w:rsid w:val="009108A0"/>
    <w:rsid w:val="009D13F1"/>
    <w:rsid w:val="009D6DAE"/>
    <w:rsid w:val="009E3723"/>
    <w:rsid w:val="00B1405E"/>
    <w:rsid w:val="00B64468"/>
    <w:rsid w:val="00B9281E"/>
    <w:rsid w:val="00D36B6B"/>
    <w:rsid w:val="00D96FFB"/>
    <w:rsid w:val="00DB4003"/>
    <w:rsid w:val="00E5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FFB"/>
    <w:pPr>
      <w:spacing w:after="80" w:line="240" w:lineRule="auto"/>
      <w:jc w:val="both"/>
    </w:pPr>
    <w:rPr>
      <w:rFonts w:ascii="Calibri" w:hAnsi="Calibri"/>
      <w:sz w:val="26"/>
    </w:rPr>
  </w:style>
  <w:style w:type="paragraph" w:styleId="1">
    <w:name w:val="heading 1"/>
    <w:basedOn w:val="a"/>
    <w:next w:val="a"/>
    <w:link w:val="10"/>
    <w:uiPriority w:val="9"/>
    <w:qFormat/>
    <w:rsid w:val="00B9281E"/>
    <w:pPr>
      <w:keepNext/>
      <w:keepLines/>
      <w:spacing w:after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281E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D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81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9281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7638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4DD3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FFB"/>
    <w:pPr>
      <w:spacing w:after="80" w:line="240" w:lineRule="auto"/>
      <w:jc w:val="both"/>
    </w:pPr>
    <w:rPr>
      <w:rFonts w:ascii="Calibri" w:hAnsi="Calibri"/>
      <w:sz w:val="26"/>
    </w:rPr>
  </w:style>
  <w:style w:type="paragraph" w:styleId="1">
    <w:name w:val="heading 1"/>
    <w:basedOn w:val="a"/>
    <w:next w:val="a"/>
    <w:link w:val="10"/>
    <w:uiPriority w:val="9"/>
    <w:qFormat/>
    <w:rsid w:val="00B9281E"/>
    <w:pPr>
      <w:keepNext/>
      <w:keepLines/>
      <w:spacing w:after="480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281E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4D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281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B9281E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a3">
    <w:name w:val="List Paragraph"/>
    <w:basedOn w:val="a"/>
    <w:uiPriority w:val="34"/>
    <w:qFormat/>
    <w:rsid w:val="007638D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84DD3"/>
    <w:rPr>
      <w:rFonts w:asciiTheme="majorHAnsi" w:eastAsiaTheme="majorEastAsia" w:hAnsiTheme="majorHAnsi" w:cstheme="majorBidi"/>
      <w:b/>
      <w:b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9106AE3B</Template>
  <TotalTime>134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</dc:creator>
  <cp:keywords/>
  <dc:description/>
  <cp:lastModifiedBy>Киреев Дмитрий Сергеевич</cp:lastModifiedBy>
  <cp:revision>20</cp:revision>
  <dcterms:created xsi:type="dcterms:W3CDTF">2020-06-11T07:26:00Z</dcterms:created>
  <dcterms:modified xsi:type="dcterms:W3CDTF">2020-09-18T09:35:00Z</dcterms:modified>
</cp:coreProperties>
</file>